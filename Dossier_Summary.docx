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64" w:rsidRPr="00A06204" w:rsidRDefault="00514DA0">
      <w:pPr>
        <w:pBdr>
          <w:bottom w:val="single" w:sz="12" w:space="1" w:color="auto"/>
        </w:pBdr>
        <w:rPr>
          <w:b/>
          <w:i/>
        </w:rPr>
      </w:pPr>
      <w:r>
        <w:rPr>
          <w:b/>
          <w:i/>
        </w:rPr>
        <w:t>IB Computer Science Dossier</w:t>
      </w:r>
    </w:p>
    <w:p w:rsidR="00A06204" w:rsidRDefault="00A06204">
      <w:pPr>
        <w:rPr>
          <w:b/>
        </w:rPr>
      </w:pPr>
      <w:r>
        <w:t xml:space="preserve">This form is to outline your current </w:t>
      </w:r>
      <w:r w:rsidR="00514DA0">
        <w:t xml:space="preserve">dossier </w:t>
      </w:r>
      <w:r>
        <w:t xml:space="preserve">plan. </w:t>
      </w:r>
      <w:r>
        <w:rPr>
          <w:b/>
        </w:rPr>
        <w:t xml:space="preserve">You may modify or change your idea as you explore the details, but if you wish to completely replace this plan, you must see </w:t>
      </w:r>
      <w:r w:rsidR="0011468B">
        <w:rPr>
          <w:b/>
        </w:rPr>
        <w:t xml:space="preserve">your </w:t>
      </w:r>
      <w:r w:rsidR="00514DA0">
        <w:rPr>
          <w:b/>
        </w:rPr>
        <w:t>teacher</w:t>
      </w:r>
      <w:r>
        <w:rPr>
          <w:b/>
        </w:rPr>
        <w:t xml:space="preserve"> </w:t>
      </w:r>
      <w:r>
        <w:rPr>
          <w:b/>
          <w:u w:val="single"/>
        </w:rPr>
        <w:t>really quickly!</w:t>
      </w:r>
    </w:p>
    <w:p w:rsidR="00480AA3" w:rsidRDefault="00A06204">
      <w:pPr>
        <w:rPr>
          <w:b/>
        </w:rPr>
      </w:pPr>
      <w:r w:rsidRPr="00A06204">
        <w:t xml:space="preserve">The following are </w:t>
      </w:r>
      <w:r w:rsidR="00514DA0">
        <w:t xml:space="preserve">indicative </w:t>
      </w:r>
      <w:r w:rsidRPr="00A06204">
        <w:t xml:space="preserve">deadlines for the pre-checking of parts of the </w:t>
      </w:r>
      <w:r w:rsidR="00514DA0">
        <w:t>dossier – specific deadlines will be published later</w:t>
      </w:r>
      <w:r>
        <w:rPr>
          <w:b/>
        </w:rPr>
        <w:t>:</w:t>
      </w:r>
    </w:p>
    <w:p w:rsidR="00514DA0" w:rsidRDefault="00514DA0">
      <w:pPr>
        <w:rPr>
          <w:b/>
        </w:rPr>
      </w:pPr>
      <w:r>
        <w:rPr>
          <w:b/>
        </w:rPr>
        <w:t xml:space="preserve">Fri </w:t>
      </w:r>
      <w:r w:rsidR="00631469">
        <w:rPr>
          <w:b/>
        </w:rPr>
        <w:t>30</w:t>
      </w:r>
      <w:r w:rsidR="00631469" w:rsidRPr="00631469">
        <w:rPr>
          <w:b/>
          <w:vertAlign w:val="superscript"/>
        </w:rPr>
        <w:t>th</w:t>
      </w:r>
      <w:r w:rsidR="00631469">
        <w:rPr>
          <w:b/>
        </w:rPr>
        <w:t xml:space="preserve"> June</w:t>
      </w:r>
      <w:r>
        <w:rPr>
          <w:b/>
        </w:rPr>
        <w:t xml:space="preserve"> – submit dossier plan idea</w:t>
      </w:r>
    </w:p>
    <w:p w:rsidR="00514DA0" w:rsidRDefault="00631469">
      <w:pPr>
        <w:rPr>
          <w:b/>
        </w:rPr>
      </w:pPr>
      <w:r>
        <w:rPr>
          <w:b/>
        </w:rPr>
        <w:t>Start of</w:t>
      </w:r>
      <w:r w:rsidR="00514DA0">
        <w:rPr>
          <w:b/>
        </w:rPr>
        <w:t xml:space="preserve"> September – submit Analysis of the Problem</w:t>
      </w:r>
    </w:p>
    <w:p w:rsidR="00514DA0" w:rsidRDefault="00514DA0">
      <w:pPr>
        <w:rPr>
          <w:b/>
        </w:rPr>
      </w:pPr>
      <w:r>
        <w:rPr>
          <w:b/>
        </w:rPr>
        <w:t>End of half term 1 – submit Design aspects + mastery factor summary</w:t>
      </w:r>
    </w:p>
    <w:p w:rsidR="00514DA0" w:rsidRDefault="00514DA0">
      <w:pPr>
        <w:rPr>
          <w:b/>
        </w:rPr>
      </w:pPr>
      <w:r>
        <w:rPr>
          <w:b/>
        </w:rPr>
        <w:t>End of half term 2 – complete coding</w:t>
      </w:r>
    </w:p>
    <w:p w:rsidR="00514DA0" w:rsidRDefault="00514DA0">
      <w:pPr>
        <w:rPr>
          <w:b/>
        </w:rPr>
      </w:pPr>
      <w:r>
        <w:rPr>
          <w:b/>
        </w:rPr>
        <w:t>End of half term 3 – submit full dossier report</w:t>
      </w:r>
    </w:p>
    <w:p w:rsidR="00514DA0" w:rsidRDefault="00631469">
      <w:pPr>
        <w:rPr>
          <w:b/>
        </w:rPr>
      </w:pPr>
      <w:r>
        <w:rPr>
          <w:b/>
        </w:rPr>
        <w:t>Beginning of</w:t>
      </w:r>
      <w:r w:rsidR="00514DA0">
        <w:rPr>
          <w:b/>
        </w:rPr>
        <w:t xml:space="preserve"> March – final printed copy (with corrections) produced for final assessment</w:t>
      </w:r>
    </w:p>
    <w:p w:rsidR="00CB01FC" w:rsidRDefault="00CB01FC">
      <w:pPr>
        <w:rPr>
          <w:b/>
        </w:rPr>
      </w:pPr>
      <w:r>
        <w:rPr>
          <w:b/>
        </w:rPr>
        <w:tab/>
      </w:r>
      <w:r>
        <w:rPr>
          <w:b/>
        </w:rPr>
        <w:tab/>
      </w:r>
      <w:r>
        <w:rPr>
          <w:b/>
        </w:rPr>
        <w:tab/>
      </w:r>
      <w:r>
        <w:rPr>
          <w:b/>
        </w:rPr>
        <w:tab/>
      </w:r>
    </w:p>
    <w:p w:rsidR="0011468B" w:rsidRDefault="00A5514C" w:rsidP="0011468B">
      <w:pPr>
        <w:pBdr>
          <w:top w:val="single" w:sz="12" w:space="1" w:color="auto"/>
          <w:bottom w:val="single" w:sz="12" w:space="1" w:color="auto"/>
        </w:pBdr>
        <w:rPr>
          <w:b/>
        </w:rPr>
      </w:pPr>
      <w:r>
        <w:rPr>
          <w:b/>
        </w:rPr>
        <w:t xml:space="preserve">* </w:t>
      </w:r>
      <w:r w:rsidR="0011468B">
        <w:rPr>
          <w:b/>
        </w:rPr>
        <w:t xml:space="preserve">Read </w:t>
      </w:r>
      <w:r w:rsidR="00A77612">
        <w:rPr>
          <w:b/>
        </w:rPr>
        <w:t>carefully:</w:t>
      </w:r>
    </w:p>
    <w:p w:rsidR="0011468B" w:rsidRDefault="00A5514C" w:rsidP="0011468B">
      <w:pPr>
        <w:pBdr>
          <w:top w:val="single" w:sz="12" w:space="1" w:color="auto"/>
          <w:bottom w:val="single" w:sz="12" w:space="1" w:color="auto"/>
        </w:pBdr>
        <w:rPr>
          <w:b/>
        </w:rPr>
      </w:pPr>
      <w:r>
        <w:rPr>
          <w:b/>
        </w:rPr>
        <w:t xml:space="preserve">You will be expected to meet </w:t>
      </w:r>
      <w:r w:rsidR="00514DA0">
        <w:rPr>
          <w:b/>
        </w:rPr>
        <w:t>internal</w:t>
      </w:r>
      <w:r>
        <w:rPr>
          <w:b/>
        </w:rPr>
        <w:t xml:space="preserve"> deadlines – following which you will receive </w:t>
      </w:r>
      <w:r w:rsidR="0011468B">
        <w:rPr>
          <w:b/>
        </w:rPr>
        <w:t xml:space="preserve">some </w:t>
      </w:r>
      <w:r>
        <w:rPr>
          <w:b/>
        </w:rPr>
        <w:t xml:space="preserve">feedback and be able to make changes. </w:t>
      </w:r>
    </w:p>
    <w:p w:rsidR="0011468B" w:rsidRDefault="0011468B" w:rsidP="0011468B">
      <w:pPr>
        <w:pBdr>
          <w:top w:val="single" w:sz="12" w:space="1" w:color="auto"/>
          <w:bottom w:val="single" w:sz="12" w:space="1" w:color="auto"/>
        </w:pBdr>
        <w:rPr>
          <w:b/>
        </w:rPr>
      </w:pPr>
      <w:r>
        <w:rPr>
          <w:b/>
        </w:rPr>
        <w:t xml:space="preserve">Deadlines are non-negotiable (for any reason, including illness) – the VLE will prevent you from submitting work after these deadlines. </w:t>
      </w:r>
      <w:r w:rsidRPr="0011468B">
        <w:rPr>
          <w:b/>
          <w:i/>
          <w:u w:val="single"/>
        </w:rPr>
        <w:t>It is advisable to back up your work to the VLE every lesson – thus if you are unable to meet a deadline due to a legitimate reason, you will receive feedback on most of your work.</w:t>
      </w:r>
    </w:p>
    <w:p w:rsidR="0011468B" w:rsidRDefault="0011468B" w:rsidP="0011468B">
      <w:pPr>
        <w:pBdr>
          <w:top w:val="single" w:sz="12" w:space="1" w:color="auto"/>
          <w:bottom w:val="single" w:sz="12" w:space="1" w:color="auto"/>
        </w:pBdr>
        <w:rPr>
          <w:b/>
        </w:rPr>
      </w:pPr>
      <w:r>
        <w:rPr>
          <w:b/>
        </w:rPr>
        <w:t xml:space="preserve">Final deadlines are strict, in order to moderate the work within the centre and ensure marks and work reach </w:t>
      </w:r>
      <w:r w:rsidR="00514DA0">
        <w:rPr>
          <w:b/>
        </w:rPr>
        <w:t>IB</w:t>
      </w:r>
      <w:r>
        <w:rPr>
          <w:b/>
        </w:rPr>
        <w:t xml:space="preserve"> by their deadlines.</w:t>
      </w:r>
      <w:r w:rsidR="00514DA0">
        <w:rPr>
          <w:b/>
        </w:rPr>
        <w:t xml:space="preserve"> If we miss the external deadlines, you receive no marks.</w:t>
      </w:r>
    </w:p>
    <w:p w:rsidR="0011468B" w:rsidRPr="0011468B" w:rsidRDefault="0011468B">
      <w:pPr>
        <w:pBdr>
          <w:top w:val="single" w:sz="12" w:space="1" w:color="auto"/>
          <w:bottom w:val="single" w:sz="12" w:space="1" w:color="auto"/>
        </w:pBdr>
        <w:rPr>
          <w:b/>
        </w:rPr>
      </w:pPr>
    </w:p>
    <w:p w:rsidR="00EF5DEE" w:rsidRDefault="00EF5DEE">
      <w:pPr>
        <w:rPr>
          <w:b/>
        </w:rPr>
      </w:pPr>
      <w:r>
        <w:rPr>
          <w:b/>
        </w:rPr>
        <w:br/>
      </w:r>
    </w:p>
    <w:p w:rsidR="00EF5DEE" w:rsidRDefault="00EF5DEE">
      <w:pPr>
        <w:rPr>
          <w:b/>
        </w:rPr>
      </w:pPr>
      <w:r>
        <w:rPr>
          <w:b/>
        </w:rPr>
        <w:br w:type="page"/>
      </w:r>
    </w:p>
    <w:p w:rsidR="00EF5DEE" w:rsidRPr="00EF5DEE" w:rsidRDefault="00514DA0">
      <w:pPr>
        <w:rPr>
          <w:b/>
          <w:u w:val="single"/>
        </w:rPr>
      </w:pPr>
      <w:r>
        <w:rPr>
          <w:b/>
          <w:u w:val="single"/>
        </w:rPr>
        <w:lastRenderedPageBreak/>
        <w:t>DOSSIER</w:t>
      </w:r>
      <w:r w:rsidR="00EF5DEE" w:rsidRPr="00EF5DEE">
        <w:rPr>
          <w:b/>
          <w:u w:val="single"/>
        </w:rPr>
        <w:t xml:space="preserve"> </w:t>
      </w:r>
      <w:r>
        <w:rPr>
          <w:b/>
          <w:u w:val="single"/>
        </w:rPr>
        <w:t>THEME</w:t>
      </w:r>
      <w:r w:rsidR="00EF5DEE" w:rsidRPr="00EF5DEE">
        <w:rPr>
          <w:b/>
          <w:u w:val="single"/>
        </w:rPr>
        <w:t xml:space="preserve"> </w:t>
      </w:r>
      <w:r w:rsidR="00A77612" w:rsidRPr="00EF5DEE">
        <w:rPr>
          <w:b/>
          <w:u w:val="single"/>
        </w:rPr>
        <w:t>SUMMARY:</w:t>
      </w:r>
    </w:p>
    <w:p w:rsidR="00EF5DEE" w:rsidRPr="00EF5DEE" w:rsidRDefault="00EF5DEE" w:rsidP="00EF5DEE">
      <w:pPr>
        <w:rPr>
          <w:i/>
        </w:rPr>
      </w:pPr>
      <w:r>
        <w:rPr>
          <w:b/>
        </w:rPr>
        <w:t>Your name and form :&gt;</w:t>
      </w:r>
      <w:r w:rsidRPr="00EF5DEE">
        <w:rPr>
          <w:i/>
        </w:rPr>
        <w:t xml:space="preserve"> </w:t>
      </w:r>
      <w:r w:rsidR="00C021CD">
        <w:rPr>
          <w:i/>
        </w:rPr>
        <w:t>Luke Geeson VIK3</w:t>
      </w:r>
    </w:p>
    <w:p w:rsidR="00743EF9" w:rsidRPr="00EF5DEE" w:rsidRDefault="00743EF9">
      <w:pPr>
        <w:rPr>
          <w:i/>
        </w:rPr>
      </w:pPr>
      <w:r>
        <w:rPr>
          <w:b/>
        </w:rPr>
        <w:t xml:space="preserve">User </w:t>
      </w:r>
      <w:r w:rsidR="00514DA0">
        <w:rPr>
          <w:b/>
        </w:rPr>
        <w:t xml:space="preserve">for your system </w:t>
      </w:r>
      <w:r>
        <w:rPr>
          <w:b/>
        </w:rPr>
        <w:t>:</w:t>
      </w:r>
      <w:r w:rsidR="00EF5DEE">
        <w:rPr>
          <w:b/>
        </w:rPr>
        <w:t>&gt;</w:t>
      </w:r>
      <w:r w:rsidR="00EF5DEE" w:rsidRPr="00EF5DEE">
        <w:rPr>
          <w:i/>
        </w:rPr>
        <w:t xml:space="preserve"> </w:t>
      </w:r>
      <w:r w:rsidR="00C021CD">
        <w:rPr>
          <w:i/>
        </w:rPr>
        <w:t>Pete’sPets</w:t>
      </w:r>
    </w:p>
    <w:p w:rsidR="00743EF9" w:rsidRPr="00EF5DEE" w:rsidRDefault="00743EF9">
      <w:pPr>
        <w:rPr>
          <w:i/>
        </w:rPr>
      </w:pPr>
      <w:r>
        <w:rPr>
          <w:b/>
        </w:rPr>
        <w:t xml:space="preserve">Organisation (if applicable) </w:t>
      </w:r>
      <w:r w:rsidR="00EF5DEE">
        <w:rPr>
          <w:b/>
        </w:rPr>
        <w:t xml:space="preserve">and what they do </w:t>
      </w:r>
      <w:r>
        <w:rPr>
          <w:b/>
        </w:rPr>
        <w:t>:</w:t>
      </w:r>
      <w:r w:rsidR="00EF5DEE">
        <w:rPr>
          <w:b/>
        </w:rPr>
        <w:t>&gt;</w:t>
      </w:r>
      <w:r w:rsidR="00EF5DEE" w:rsidRPr="00EF5DEE">
        <w:rPr>
          <w:i/>
        </w:rPr>
        <w:t xml:space="preserve"> </w:t>
      </w:r>
      <w:r w:rsidR="00C021CD">
        <w:rPr>
          <w:i/>
        </w:rPr>
        <w:t>this is a small business located in the Ashford area that specialises in the sale of domestic pets and animals. It is a sole trader and very small as a result; it is a family run business. The business uses a paper based system to record sales informa</w:t>
      </w:r>
      <w:r w:rsidR="005B56F1">
        <w:rPr>
          <w:i/>
        </w:rPr>
        <w:t xml:space="preserve">tion and stocks. The specialism is birds. </w:t>
      </w:r>
    </w:p>
    <w:p w:rsidR="00EF5DEE" w:rsidRPr="00EF5DEE" w:rsidRDefault="00EF5DEE">
      <w:pPr>
        <w:rPr>
          <w:i/>
        </w:rPr>
      </w:pPr>
      <w:r>
        <w:rPr>
          <w:b/>
        </w:rPr>
        <w:t xml:space="preserve">Have you spoken to / agreed this with the user </w:t>
      </w:r>
      <w:r w:rsidR="00A77612">
        <w:rPr>
          <w:b/>
        </w:rPr>
        <w:t xml:space="preserve">yet? </w:t>
      </w:r>
      <w:r>
        <w:rPr>
          <w:b/>
        </w:rPr>
        <w:t>:&gt;</w:t>
      </w:r>
      <w:r w:rsidRPr="00EF5DEE">
        <w:rPr>
          <w:i/>
        </w:rPr>
        <w:t xml:space="preserve"> </w:t>
      </w:r>
      <w:r w:rsidR="005B56F1">
        <w:rPr>
          <w:i/>
        </w:rPr>
        <w:t>yes</w:t>
      </w:r>
    </w:p>
    <w:p w:rsidR="00743EF9" w:rsidRPr="00EF5DEE" w:rsidRDefault="00EF5DEE">
      <w:pPr>
        <w:rPr>
          <w:i/>
        </w:rPr>
      </w:pPr>
      <w:r>
        <w:rPr>
          <w:b/>
        </w:rPr>
        <w:t xml:space="preserve">What is the real life problem that needs to be </w:t>
      </w:r>
      <w:r w:rsidR="00A77612">
        <w:rPr>
          <w:b/>
        </w:rPr>
        <w:t xml:space="preserve">solved? </w:t>
      </w:r>
      <w:r w:rsidR="00514DA0">
        <w:rPr>
          <w:b/>
        </w:rPr>
        <w:t>(</w:t>
      </w:r>
      <w:r w:rsidR="00A77612">
        <w:rPr>
          <w:b/>
        </w:rPr>
        <w:t>Give</w:t>
      </w:r>
      <w:r w:rsidR="00514DA0">
        <w:rPr>
          <w:b/>
        </w:rPr>
        <w:t xml:space="preserve"> as much detail as you can) </w:t>
      </w:r>
      <w:r>
        <w:rPr>
          <w:b/>
        </w:rPr>
        <w:t>:&gt;</w:t>
      </w:r>
      <w:r w:rsidRPr="00EF5DEE">
        <w:rPr>
          <w:i/>
        </w:rPr>
        <w:t xml:space="preserve"> </w:t>
      </w:r>
      <w:r w:rsidR="005B56F1">
        <w:rPr>
          <w:i/>
        </w:rPr>
        <w:t xml:space="preserve">the current system used to record sales and stock information is a paper based system. The business has had an increase in sales and is finding it difficult to keep all the information stored and secured. The business owner requires the current system is transferred into an electronic system that will be more efficient, cost effective, smaller and quicker to access/use. </w:t>
      </w:r>
    </w:p>
    <w:p w:rsidR="00EF5DEE" w:rsidRDefault="00EF5DEE">
      <w:pPr>
        <w:rPr>
          <w:i/>
        </w:rPr>
      </w:pPr>
      <w:r>
        <w:rPr>
          <w:b/>
        </w:rPr>
        <w:t xml:space="preserve">What alternative solutions (non ICT or using other applications) could you evaluate alongside your </w:t>
      </w:r>
      <w:r w:rsidR="00A77612">
        <w:rPr>
          <w:b/>
        </w:rPr>
        <w:t xml:space="preserve">solution? </w:t>
      </w:r>
      <w:r>
        <w:rPr>
          <w:b/>
        </w:rPr>
        <w:t>:&gt;</w:t>
      </w:r>
      <w:r w:rsidRPr="00EF5DEE">
        <w:rPr>
          <w:i/>
        </w:rPr>
        <w:t xml:space="preserve"> </w:t>
      </w:r>
    </w:p>
    <w:p w:rsidR="00FE2B6F" w:rsidRDefault="00FE2B6F">
      <w:pPr>
        <w:rPr>
          <w:i/>
        </w:rPr>
      </w:pPr>
      <w:r>
        <w:rPr>
          <w:i/>
        </w:rPr>
        <w:t xml:space="preserve">ICT System: the new system will transfer all of the data to the computer, it will be quicker to: access the information, input the information, change the information, </w:t>
      </w:r>
      <w:r w:rsidR="004D72DF">
        <w:rPr>
          <w:i/>
        </w:rPr>
        <w:t>and store</w:t>
      </w:r>
      <w:r>
        <w:rPr>
          <w:i/>
        </w:rPr>
        <w:t xml:space="preserve"> the information. Furthermore, more data can be stored in a very small space (when compared to that of the paper based system</w:t>
      </w:r>
      <w:r w:rsidR="004D72DF">
        <w:rPr>
          <w:i/>
        </w:rPr>
        <w:t>) and</w:t>
      </w:r>
      <w:r>
        <w:rPr>
          <w:i/>
        </w:rPr>
        <w:t xml:space="preserve"> more space can be bought </w:t>
      </w:r>
      <w:r w:rsidR="004D72DF">
        <w:rPr>
          <w:i/>
        </w:rPr>
        <w:t xml:space="preserve">relatively cheaply.  The system itself will be initially quite expensive as opposed to a paper based system however the ICT system will be more expensive in the long term. </w:t>
      </w:r>
    </w:p>
    <w:p w:rsidR="00FE2B6F" w:rsidRDefault="004D72DF">
      <w:pPr>
        <w:rPr>
          <w:i/>
        </w:rPr>
      </w:pPr>
      <w:r>
        <w:rPr>
          <w:i/>
        </w:rPr>
        <w:t xml:space="preserve">Paper based system: The paper based system is the original form of data </w:t>
      </w:r>
      <w:r w:rsidR="00A77612">
        <w:rPr>
          <w:i/>
        </w:rPr>
        <w:t>storage;</w:t>
      </w:r>
      <w:r>
        <w:rPr>
          <w:i/>
        </w:rPr>
        <w:t xml:space="preserve"> it requires that paper is stored important </w:t>
      </w:r>
      <w:r w:rsidR="00A77612">
        <w:rPr>
          <w:i/>
        </w:rPr>
        <w:t>information;</w:t>
      </w:r>
      <w:r>
        <w:rPr>
          <w:i/>
        </w:rPr>
        <w:t xml:space="preserve"> it is difficult to store and secure large amounts of information on paper. </w:t>
      </w:r>
      <w:bookmarkStart w:id="0" w:name="_GoBack"/>
      <w:bookmarkEnd w:id="0"/>
      <w:r>
        <w:rPr>
          <w:i/>
        </w:rPr>
        <w:t xml:space="preserve">Furthermore, it is difficult to back up and will prone to human error. There is a risk of losing all of the information stored in an event such as a fire. However the paper based system will be relatively cheap to purchase equipment initially but the ICT system will be cheaper overall. </w:t>
      </w:r>
    </w:p>
    <w:p w:rsidR="00EF5DEE" w:rsidRPr="00514DA0" w:rsidRDefault="00EF5DEE">
      <w:pPr>
        <w:rPr>
          <w:i/>
        </w:rPr>
      </w:pPr>
      <w:r>
        <w:rPr>
          <w:b/>
        </w:rPr>
        <w:t xml:space="preserve">Please confirm you understand and agree to meet the deadlines </w:t>
      </w:r>
      <w:r w:rsidR="00514DA0">
        <w:rPr>
          <w:b/>
        </w:rPr>
        <w:t>published</w:t>
      </w:r>
      <w:r>
        <w:rPr>
          <w:b/>
        </w:rPr>
        <w:t xml:space="preserve"> :&gt;</w:t>
      </w:r>
      <w:r w:rsidR="005B56F1">
        <w:rPr>
          <w:b/>
        </w:rPr>
        <w:t xml:space="preserve"> I confirm that I understand and agree to meet the deadlines published</w:t>
      </w:r>
    </w:p>
    <w:sectPr w:rsidR="00EF5DEE" w:rsidRPr="00514DA0" w:rsidSect="004C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04"/>
    <w:rsid w:val="000D6A3D"/>
    <w:rsid w:val="0011468B"/>
    <w:rsid w:val="00281A8E"/>
    <w:rsid w:val="00480AA3"/>
    <w:rsid w:val="00487306"/>
    <w:rsid w:val="004C3764"/>
    <w:rsid w:val="004D72DF"/>
    <w:rsid w:val="00514DA0"/>
    <w:rsid w:val="005B56F1"/>
    <w:rsid w:val="00631469"/>
    <w:rsid w:val="00734312"/>
    <w:rsid w:val="00743EF9"/>
    <w:rsid w:val="00747680"/>
    <w:rsid w:val="00974ADF"/>
    <w:rsid w:val="00A06204"/>
    <w:rsid w:val="00A5514C"/>
    <w:rsid w:val="00A77612"/>
    <w:rsid w:val="00BC14E8"/>
    <w:rsid w:val="00C021CD"/>
    <w:rsid w:val="00CB01FC"/>
    <w:rsid w:val="00D96A8E"/>
    <w:rsid w:val="00DE738B"/>
    <w:rsid w:val="00DF1AB0"/>
    <w:rsid w:val="00EF5DEE"/>
    <w:rsid w:val="00FE2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44C9BFBC</Template>
  <TotalTime>34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Gowen</dc:creator>
  <cp:lastModifiedBy>Luke Geeson</cp:lastModifiedBy>
  <cp:revision>5</cp:revision>
  <dcterms:created xsi:type="dcterms:W3CDTF">2012-06-14T08:55:00Z</dcterms:created>
  <dcterms:modified xsi:type="dcterms:W3CDTF">2012-06-15T10:14:00Z</dcterms:modified>
</cp:coreProperties>
</file>